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25F0" w14:textId="4B8AC8FD" w:rsidR="007263D2" w:rsidRDefault="00532652" w:rsidP="00DF4AB6">
      <w:pPr>
        <w:pStyle w:val="berschrift1"/>
      </w:pPr>
      <w:r>
        <w:t>Allianz Cup</w:t>
      </w:r>
      <w:r w:rsidR="00DF4AB6">
        <w:t xml:space="preserve"> 2022</w:t>
      </w:r>
    </w:p>
    <w:p w14:paraId="12A7059A" w14:textId="28B2BE02" w:rsidR="00F40E44" w:rsidRPr="00F40E44" w:rsidRDefault="00F40E44" w:rsidP="00F40E44">
      <w:pPr>
        <w:rPr>
          <w:sz w:val="32"/>
          <w:szCs w:val="32"/>
        </w:rPr>
      </w:pPr>
      <w:r w:rsidRPr="00F40E44">
        <w:rPr>
          <w:sz w:val="32"/>
          <w:szCs w:val="32"/>
        </w:rPr>
        <w:t xml:space="preserve">Gruppenspiele: Freitag </w:t>
      </w:r>
      <w:r w:rsidR="00532652">
        <w:rPr>
          <w:sz w:val="32"/>
          <w:szCs w:val="32"/>
        </w:rPr>
        <w:t>15</w:t>
      </w:r>
      <w:r w:rsidRPr="00F40E44">
        <w:rPr>
          <w:sz w:val="32"/>
          <w:szCs w:val="32"/>
        </w:rPr>
        <w:t xml:space="preserve">. Juli 2022, ab </w:t>
      </w:r>
      <w:r w:rsidR="00532652">
        <w:rPr>
          <w:sz w:val="32"/>
          <w:szCs w:val="32"/>
        </w:rPr>
        <w:t>18</w:t>
      </w:r>
      <w:r w:rsidRPr="00F40E44">
        <w:rPr>
          <w:sz w:val="32"/>
          <w:szCs w:val="32"/>
        </w:rPr>
        <w:t>:00 Uhr</w:t>
      </w:r>
      <w:r w:rsidRPr="00F40E44">
        <w:rPr>
          <w:sz w:val="32"/>
          <w:szCs w:val="32"/>
        </w:rPr>
        <w:br/>
      </w:r>
      <w:r>
        <w:rPr>
          <w:sz w:val="32"/>
          <w:szCs w:val="32"/>
        </w:rPr>
        <w:t xml:space="preserve">Finalspiele: Samstag </w:t>
      </w:r>
      <w:r w:rsidR="00532652">
        <w:rPr>
          <w:sz w:val="32"/>
          <w:szCs w:val="32"/>
        </w:rPr>
        <w:t>16</w:t>
      </w:r>
      <w:r>
        <w:rPr>
          <w:sz w:val="32"/>
          <w:szCs w:val="32"/>
        </w:rPr>
        <w:t xml:space="preserve">. Juli 2022, ab </w:t>
      </w:r>
      <w:r w:rsidR="00532652">
        <w:rPr>
          <w:sz w:val="32"/>
          <w:szCs w:val="32"/>
        </w:rPr>
        <w:t>14</w:t>
      </w:r>
      <w:r>
        <w:rPr>
          <w:sz w:val="32"/>
          <w:szCs w:val="32"/>
        </w:rPr>
        <w:t>:00 Uhr</w:t>
      </w:r>
    </w:p>
    <w:p w14:paraId="39F3D681" w14:textId="087C2BFE" w:rsidR="00DF4AB6" w:rsidRPr="00DF4AB6" w:rsidRDefault="00DF4AB6" w:rsidP="00DF4AB6">
      <w:pPr>
        <w:pStyle w:val="berschrift2"/>
      </w:pPr>
      <w:r>
        <w:t>Gruppen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DF4AB6" w14:paraId="3082AEA4" w14:textId="77777777" w:rsidTr="00DF4AB6">
        <w:tc>
          <w:tcPr>
            <w:tcW w:w="4531" w:type="dxa"/>
          </w:tcPr>
          <w:p w14:paraId="08816967" w14:textId="37BAA110" w:rsidR="00DF4AB6" w:rsidRPr="00DF4AB6" w:rsidRDefault="00DF4AB6" w:rsidP="00DF4AB6">
            <w:pPr>
              <w:jc w:val="center"/>
              <w:rPr>
                <w:b/>
                <w:bCs/>
                <w:sz w:val="28"/>
                <w:szCs w:val="28"/>
              </w:rPr>
            </w:pPr>
            <w:r w:rsidRPr="00DF4AB6">
              <w:rPr>
                <w:b/>
                <w:bCs/>
                <w:sz w:val="28"/>
                <w:szCs w:val="28"/>
              </w:rPr>
              <w:t>Gruppe A</w:t>
            </w:r>
          </w:p>
        </w:tc>
        <w:tc>
          <w:tcPr>
            <w:tcW w:w="4531" w:type="dxa"/>
          </w:tcPr>
          <w:p w14:paraId="67B54771" w14:textId="6C990485" w:rsidR="00DF4AB6" w:rsidRPr="00DF4AB6" w:rsidRDefault="00DF4AB6" w:rsidP="00DF4AB6">
            <w:pPr>
              <w:jc w:val="center"/>
              <w:rPr>
                <w:b/>
                <w:bCs/>
                <w:sz w:val="28"/>
                <w:szCs w:val="28"/>
              </w:rPr>
            </w:pPr>
            <w:r w:rsidRPr="00DF4AB6">
              <w:rPr>
                <w:b/>
                <w:bCs/>
                <w:sz w:val="28"/>
                <w:szCs w:val="28"/>
              </w:rPr>
              <w:t>Gruppe B</w:t>
            </w:r>
          </w:p>
        </w:tc>
      </w:tr>
      <w:tr w:rsidR="00DF4AB6" w14:paraId="7A9C1770" w14:textId="77777777" w:rsidTr="00DF4AB6">
        <w:tc>
          <w:tcPr>
            <w:tcW w:w="4531" w:type="dxa"/>
          </w:tcPr>
          <w:p w14:paraId="20729555" w14:textId="011FA1FD" w:rsidR="00DF4AB6" w:rsidRPr="00DF4AB6" w:rsidRDefault="00DF4AB6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TSV Heidenau</w:t>
            </w:r>
          </w:p>
        </w:tc>
        <w:tc>
          <w:tcPr>
            <w:tcW w:w="4531" w:type="dxa"/>
          </w:tcPr>
          <w:p w14:paraId="66D7A9DB" w14:textId="284484E3" w:rsidR="00DF4AB6" w:rsidRPr="00DF4AB6" w:rsidRDefault="00532652" w:rsidP="00532652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TSV </w:t>
            </w:r>
            <w:proofErr w:type="spellStart"/>
            <w:r>
              <w:rPr>
                <w:sz w:val="28"/>
                <w:szCs w:val="28"/>
              </w:rPr>
              <w:t>Holvede-Halvesbotel</w:t>
            </w:r>
            <w:proofErr w:type="spellEnd"/>
          </w:p>
        </w:tc>
      </w:tr>
      <w:tr w:rsidR="00DF4AB6" w14:paraId="2A20B0A7" w14:textId="77777777" w:rsidTr="00DF4AB6">
        <w:tc>
          <w:tcPr>
            <w:tcW w:w="4531" w:type="dxa"/>
          </w:tcPr>
          <w:p w14:paraId="513C1E92" w14:textId="4BED8FFB" w:rsidR="00DF4AB6" w:rsidRPr="00DF4AB6" w:rsidRDefault="00DF4AB6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FSV Tostedt</w:t>
            </w:r>
          </w:p>
        </w:tc>
        <w:tc>
          <w:tcPr>
            <w:tcW w:w="4531" w:type="dxa"/>
          </w:tcPr>
          <w:p w14:paraId="0A6D9CB0" w14:textId="62652123" w:rsidR="00DF4AB6" w:rsidRPr="00DF4AB6" w:rsidRDefault="00532652" w:rsidP="00532652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SG </w:t>
            </w:r>
            <w:proofErr w:type="spellStart"/>
            <w:r>
              <w:rPr>
                <w:sz w:val="28"/>
                <w:szCs w:val="28"/>
              </w:rPr>
              <w:t>Estetal</w:t>
            </w:r>
            <w:proofErr w:type="spellEnd"/>
          </w:p>
        </w:tc>
      </w:tr>
      <w:tr w:rsidR="00DF4AB6" w14:paraId="710010B9" w14:textId="77777777" w:rsidTr="00DF4AB6">
        <w:tc>
          <w:tcPr>
            <w:tcW w:w="4531" w:type="dxa"/>
          </w:tcPr>
          <w:p w14:paraId="4325D0A8" w14:textId="2A0C4655" w:rsidR="00DF4AB6" w:rsidRPr="00DF4AB6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VfL Jesteburg</w:t>
            </w:r>
          </w:p>
        </w:tc>
        <w:tc>
          <w:tcPr>
            <w:tcW w:w="4531" w:type="dxa"/>
          </w:tcPr>
          <w:p w14:paraId="1CC29CA4" w14:textId="27082E2D" w:rsidR="00DF4AB6" w:rsidRPr="00DF4AB6" w:rsidRDefault="00532652" w:rsidP="00532652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 Wintermoor</w:t>
            </w:r>
          </w:p>
        </w:tc>
      </w:tr>
      <w:tr w:rsidR="00532652" w14:paraId="7D4D2FED" w14:textId="77777777" w:rsidTr="00DF4AB6">
        <w:tc>
          <w:tcPr>
            <w:tcW w:w="4531" w:type="dxa"/>
          </w:tcPr>
          <w:p w14:paraId="1A16DCE6" w14:textId="17EEC77D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TuS </w:t>
            </w:r>
            <w:proofErr w:type="spellStart"/>
            <w:r>
              <w:rPr>
                <w:sz w:val="28"/>
                <w:szCs w:val="28"/>
              </w:rPr>
              <w:t>Fleestedt</w:t>
            </w:r>
            <w:proofErr w:type="spellEnd"/>
          </w:p>
        </w:tc>
        <w:tc>
          <w:tcPr>
            <w:tcW w:w="4531" w:type="dxa"/>
          </w:tcPr>
          <w:p w14:paraId="7A252018" w14:textId="2D48E46F" w:rsidR="00532652" w:rsidRDefault="00532652" w:rsidP="009C3BDE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 West Eimsbüttel</w:t>
            </w:r>
          </w:p>
        </w:tc>
      </w:tr>
    </w:tbl>
    <w:p w14:paraId="3DBD8881" w14:textId="1EB06A18" w:rsidR="00DF4AB6" w:rsidRDefault="00DF4AB6" w:rsidP="00DF4AB6"/>
    <w:p w14:paraId="70E2E4BF" w14:textId="7C8C9874" w:rsidR="00DF4AB6" w:rsidRDefault="00DF4AB6" w:rsidP="00DF4AB6">
      <w:pPr>
        <w:pStyle w:val="berschrift2"/>
      </w:pPr>
      <w:r>
        <w:t>Begegnungen</w:t>
      </w:r>
      <w:r w:rsidR="006D6298">
        <w:t xml:space="preserve"> Gruppenphase</w:t>
      </w:r>
      <w:r w:rsidR="00F40E44">
        <w:t xml:space="preserve"> - Gruppe A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820"/>
        <w:gridCol w:w="4820"/>
        <w:gridCol w:w="2386"/>
      </w:tblGrid>
      <w:tr w:rsidR="00DF4AB6" w14:paraId="22D492BE" w14:textId="77777777" w:rsidTr="00DF4AB6">
        <w:tc>
          <w:tcPr>
            <w:tcW w:w="1820" w:type="dxa"/>
          </w:tcPr>
          <w:p w14:paraId="6D007085" w14:textId="4F3ED2C0" w:rsidR="00DF4AB6" w:rsidRPr="00DF4AB6" w:rsidRDefault="00DF4AB6" w:rsidP="00DF4AB6">
            <w:pPr>
              <w:rPr>
                <w:sz w:val="28"/>
                <w:szCs w:val="28"/>
              </w:rPr>
            </w:pPr>
            <w:r w:rsidRPr="00DF4AB6">
              <w:rPr>
                <w:sz w:val="28"/>
                <w:szCs w:val="28"/>
              </w:rPr>
              <w:t>1</w:t>
            </w:r>
            <w:r w:rsidR="00532652">
              <w:rPr>
                <w:sz w:val="28"/>
                <w:szCs w:val="28"/>
              </w:rPr>
              <w:t>8</w:t>
            </w:r>
            <w:r w:rsidRPr="00DF4AB6">
              <w:rPr>
                <w:sz w:val="28"/>
                <w:szCs w:val="28"/>
              </w:rPr>
              <w:t>:00 Uhr</w:t>
            </w:r>
          </w:p>
        </w:tc>
        <w:tc>
          <w:tcPr>
            <w:tcW w:w="4820" w:type="dxa"/>
          </w:tcPr>
          <w:p w14:paraId="44E9835B" w14:textId="4811B541" w:rsidR="00DF4AB6" w:rsidRPr="00DF4AB6" w:rsidRDefault="00DF4AB6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TSV Heidenau – FSV Tostedt</w:t>
            </w:r>
          </w:p>
        </w:tc>
        <w:tc>
          <w:tcPr>
            <w:tcW w:w="2386" w:type="dxa"/>
          </w:tcPr>
          <w:p w14:paraId="4D6124FB" w14:textId="3E9600D3" w:rsidR="00DF4AB6" w:rsidRPr="00DF4AB6" w:rsidRDefault="00DF4AB6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  <w:tr w:rsidR="00DF4AB6" w14:paraId="323FDF9B" w14:textId="77777777" w:rsidTr="00DF4AB6">
        <w:tc>
          <w:tcPr>
            <w:tcW w:w="1820" w:type="dxa"/>
          </w:tcPr>
          <w:p w14:paraId="500E4988" w14:textId="1CDA5BCC" w:rsidR="00DF4AB6" w:rsidRPr="00DF4AB6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DF4AB6">
              <w:rPr>
                <w:sz w:val="28"/>
                <w:szCs w:val="28"/>
              </w:rPr>
              <w:t>:00 Uhr</w:t>
            </w:r>
          </w:p>
        </w:tc>
        <w:tc>
          <w:tcPr>
            <w:tcW w:w="4820" w:type="dxa"/>
          </w:tcPr>
          <w:p w14:paraId="4F27BD53" w14:textId="66CD6C28" w:rsidR="00DF4AB6" w:rsidRPr="00DF4AB6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VfL Jesteburg </w:t>
            </w:r>
            <w:r w:rsidR="00F40E44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TuS </w:t>
            </w:r>
            <w:proofErr w:type="spellStart"/>
            <w:r>
              <w:rPr>
                <w:sz w:val="28"/>
                <w:szCs w:val="28"/>
              </w:rPr>
              <w:t>Fleestedt</w:t>
            </w:r>
            <w:proofErr w:type="spellEnd"/>
          </w:p>
        </w:tc>
        <w:tc>
          <w:tcPr>
            <w:tcW w:w="2386" w:type="dxa"/>
          </w:tcPr>
          <w:p w14:paraId="4296E79A" w14:textId="65B204F6" w:rsidR="00DF4AB6" w:rsidRPr="00DF4AB6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DF4AB6" w14:paraId="0779B861" w14:textId="77777777" w:rsidTr="00DF4AB6">
        <w:tc>
          <w:tcPr>
            <w:tcW w:w="1820" w:type="dxa"/>
          </w:tcPr>
          <w:p w14:paraId="5771FCEC" w14:textId="37939885" w:rsidR="00DF4AB6" w:rsidRPr="00DF4AB6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18:45</w:t>
            </w:r>
            <w:r w:rsidR="00F40E44">
              <w:rPr>
                <w:sz w:val="28"/>
                <w:szCs w:val="28"/>
              </w:rPr>
              <w:t xml:space="preserve"> Uhr</w:t>
            </w:r>
          </w:p>
        </w:tc>
        <w:tc>
          <w:tcPr>
            <w:tcW w:w="4820" w:type="dxa"/>
          </w:tcPr>
          <w:p w14:paraId="4B00CBBD" w14:textId="62D02789" w:rsidR="00DF4AB6" w:rsidRPr="00DF4AB6" w:rsidRDefault="00F40E44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TSV Heidenau – </w:t>
            </w:r>
            <w:r w:rsidR="00532652">
              <w:rPr>
                <w:sz w:val="28"/>
                <w:szCs w:val="28"/>
              </w:rPr>
              <w:t>VfL Jesteburg</w:t>
            </w:r>
          </w:p>
        </w:tc>
        <w:tc>
          <w:tcPr>
            <w:tcW w:w="2386" w:type="dxa"/>
          </w:tcPr>
          <w:p w14:paraId="789501F9" w14:textId="5D6F776B" w:rsidR="00DF4AB6" w:rsidRPr="00DF4AB6" w:rsidRDefault="00F40E44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  <w:tr w:rsidR="00532652" w14:paraId="3BD7DC9C" w14:textId="77777777" w:rsidTr="00DF4AB6">
        <w:tc>
          <w:tcPr>
            <w:tcW w:w="1820" w:type="dxa"/>
          </w:tcPr>
          <w:p w14:paraId="7112958D" w14:textId="77C47F9C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18:45 Uhr</w:t>
            </w:r>
          </w:p>
        </w:tc>
        <w:tc>
          <w:tcPr>
            <w:tcW w:w="4820" w:type="dxa"/>
          </w:tcPr>
          <w:p w14:paraId="71002A4C" w14:textId="3DD0A6B4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FSV Tostedt – TuS </w:t>
            </w:r>
            <w:proofErr w:type="spellStart"/>
            <w:r>
              <w:rPr>
                <w:sz w:val="28"/>
                <w:szCs w:val="28"/>
              </w:rPr>
              <w:t>Fleestedt</w:t>
            </w:r>
            <w:proofErr w:type="spellEnd"/>
          </w:p>
        </w:tc>
        <w:tc>
          <w:tcPr>
            <w:tcW w:w="2386" w:type="dxa"/>
          </w:tcPr>
          <w:p w14:paraId="2E638AFD" w14:textId="7F5361C1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532652" w14:paraId="4966AA09" w14:textId="77777777" w:rsidTr="00DF4AB6">
        <w:tc>
          <w:tcPr>
            <w:tcW w:w="1820" w:type="dxa"/>
          </w:tcPr>
          <w:p w14:paraId="0C782DBE" w14:textId="112BB5FB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19:30 Uhr</w:t>
            </w:r>
          </w:p>
        </w:tc>
        <w:tc>
          <w:tcPr>
            <w:tcW w:w="4820" w:type="dxa"/>
          </w:tcPr>
          <w:p w14:paraId="797F94DB" w14:textId="650D41E8" w:rsidR="00532652" w:rsidRDefault="00D926AC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VfL Jesteburg – FSV Tostedt</w:t>
            </w:r>
          </w:p>
        </w:tc>
        <w:tc>
          <w:tcPr>
            <w:tcW w:w="2386" w:type="dxa"/>
          </w:tcPr>
          <w:p w14:paraId="2E7E96A9" w14:textId="5DA23E04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532652" w14:paraId="6B961B44" w14:textId="77777777" w:rsidTr="00DF4AB6">
        <w:tc>
          <w:tcPr>
            <w:tcW w:w="1820" w:type="dxa"/>
          </w:tcPr>
          <w:p w14:paraId="57B66D13" w14:textId="78A0F4F6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19:30 Uhr</w:t>
            </w:r>
          </w:p>
        </w:tc>
        <w:tc>
          <w:tcPr>
            <w:tcW w:w="4820" w:type="dxa"/>
          </w:tcPr>
          <w:p w14:paraId="0C8362E6" w14:textId="6961C011" w:rsidR="00532652" w:rsidRDefault="00D926AC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TuS </w:t>
            </w:r>
            <w:proofErr w:type="spellStart"/>
            <w:r>
              <w:rPr>
                <w:sz w:val="28"/>
                <w:szCs w:val="28"/>
              </w:rPr>
              <w:t>Fleestedt</w:t>
            </w:r>
            <w:proofErr w:type="spellEnd"/>
            <w:r>
              <w:rPr>
                <w:sz w:val="28"/>
                <w:szCs w:val="28"/>
              </w:rPr>
              <w:t xml:space="preserve"> – TSV Heidenau</w:t>
            </w:r>
          </w:p>
        </w:tc>
        <w:tc>
          <w:tcPr>
            <w:tcW w:w="2386" w:type="dxa"/>
          </w:tcPr>
          <w:p w14:paraId="2775C1BC" w14:textId="1408D3EE" w:rsidR="00532652" w:rsidRDefault="00532652" w:rsidP="00DF4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</w:tbl>
    <w:p w14:paraId="22F0D752" w14:textId="6B3CE939" w:rsidR="00DF4AB6" w:rsidRDefault="00DF4AB6" w:rsidP="00DF4AB6"/>
    <w:p w14:paraId="4B48473B" w14:textId="77777777" w:rsidR="00523F20" w:rsidRDefault="00523F20">
      <w:pPr>
        <w:spacing w:line="259" w:lineRule="auto"/>
        <w:rPr>
          <w:rFonts w:eastAsiaTheme="majorEastAsia" w:cstheme="majorBidi"/>
          <w:b/>
          <w:color w:val="173691"/>
          <w:sz w:val="34"/>
          <w:szCs w:val="26"/>
        </w:rPr>
      </w:pPr>
      <w:r>
        <w:br w:type="page"/>
      </w:r>
    </w:p>
    <w:p w14:paraId="2123EB32" w14:textId="5FE0B9E4" w:rsidR="00F40E44" w:rsidRDefault="00F40E44" w:rsidP="00F40E44">
      <w:pPr>
        <w:pStyle w:val="berschrift2"/>
      </w:pPr>
      <w:r>
        <w:lastRenderedPageBreak/>
        <w:t xml:space="preserve">Begegnungen </w:t>
      </w:r>
      <w:r w:rsidR="006D6298">
        <w:t xml:space="preserve">Gruppenphase </w:t>
      </w:r>
      <w:r>
        <w:t>- Gruppe B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820"/>
        <w:gridCol w:w="4820"/>
        <w:gridCol w:w="2386"/>
      </w:tblGrid>
      <w:tr w:rsidR="00F40E44" w14:paraId="680149E6" w14:textId="77777777" w:rsidTr="00786D47">
        <w:tc>
          <w:tcPr>
            <w:tcW w:w="1820" w:type="dxa"/>
          </w:tcPr>
          <w:p w14:paraId="7A02AC6F" w14:textId="01C6675D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F40E44" w:rsidRPr="00DF4AB6">
              <w:rPr>
                <w:sz w:val="28"/>
                <w:szCs w:val="28"/>
              </w:rPr>
              <w:t>:00 Uhr</w:t>
            </w:r>
          </w:p>
        </w:tc>
        <w:tc>
          <w:tcPr>
            <w:tcW w:w="4820" w:type="dxa"/>
          </w:tcPr>
          <w:p w14:paraId="539E2545" w14:textId="56FDFC6E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TSV </w:t>
            </w:r>
            <w:proofErr w:type="spellStart"/>
            <w:r>
              <w:rPr>
                <w:sz w:val="28"/>
                <w:szCs w:val="28"/>
              </w:rPr>
              <w:t>Holvede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40E44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SG </w:t>
            </w:r>
            <w:proofErr w:type="spellStart"/>
            <w:r>
              <w:rPr>
                <w:sz w:val="28"/>
                <w:szCs w:val="28"/>
              </w:rPr>
              <w:t>Estetal</w:t>
            </w:r>
            <w:proofErr w:type="spellEnd"/>
          </w:p>
        </w:tc>
        <w:tc>
          <w:tcPr>
            <w:tcW w:w="2386" w:type="dxa"/>
          </w:tcPr>
          <w:p w14:paraId="7508A726" w14:textId="16297FB9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  <w:tr w:rsidR="00F40E44" w14:paraId="4CE6843C" w14:textId="77777777" w:rsidTr="00786D47">
        <w:tc>
          <w:tcPr>
            <w:tcW w:w="1820" w:type="dxa"/>
          </w:tcPr>
          <w:p w14:paraId="147CE861" w14:textId="77777777" w:rsidR="00F40E44" w:rsidRPr="00DF4AB6" w:rsidRDefault="00F40E44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20:00 Uhr</w:t>
            </w:r>
          </w:p>
        </w:tc>
        <w:tc>
          <w:tcPr>
            <w:tcW w:w="4820" w:type="dxa"/>
          </w:tcPr>
          <w:p w14:paraId="16EB9354" w14:textId="64C13A85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SG Wintermoor </w:t>
            </w:r>
            <w:r w:rsidR="00F40E44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SV West </w:t>
            </w:r>
            <w:proofErr w:type="spellStart"/>
            <w:r>
              <w:rPr>
                <w:sz w:val="28"/>
                <w:szCs w:val="28"/>
              </w:rPr>
              <w:t>Eimsb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386" w:type="dxa"/>
          </w:tcPr>
          <w:p w14:paraId="667FB8EF" w14:textId="58D27993" w:rsidR="00F40E44" w:rsidRPr="00DF4AB6" w:rsidRDefault="00F40E44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F40E44" w14:paraId="4C890C3C" w14:textId="77777777" w:rsidTr="00786D47">
        <w:tc>
          <w:tcPr>
            <w:tcW w:w="1820" w:type="dxa"/>
          </w:tcPr>
          <w:p w14:paraId="426BE2B7" w14:textId="75995FEA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20:45</w:t>
            </w:r>
            <w:r w:rsidR="00F40E44">
              <w:rPr>
                <w:sz w:val="28"/>
                <w:szCs w:val="28"/>
              </w:rPr>
              <w:t xml:space="preserve"> Uhr</w:t>
            </w:r>
          </w:p>
        </w:tc>
        <w:tc>
          <w:tcPr>
            <w:tcW w:w="4820" w:type="dxa"/>
          </w:tcPr>
          <w:p w14:paraId="3FE5560E" w14:textId="7C57B470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TSV </w:t>
            </w:r>
            <w:proofErr w:type="spellStart"/>
            <w:r>
              <w:rPr>
                <w:sz w:val="28"/>
                <w:szCs w:val="28"/>
              </w:rPr>
              <w:t>Holvede</w:t>
            </w:r>
            <w:proofErr w:type="spellEnd"/>
            <w:r>
              <w:rPr>
                <w:sz w:val="28"/>
                <w:szCs w:val="28"/>
              </w:rPr>
              <w:t xml:space="preserve"> – SG Wintermoor</w:t>
            </w:r>
          </w:p>
        </w:tc>
        <w:tc>
          <w:tcPr>
            <w:tcW w:w="2386" w:type="dxa"/>
          </w:tcPr>
          <w:p w14:paraId="5C232D2D" w14:textId="2E8BD5A5" w:rsidR="00F40E44" w:rsidRPr="00DF4AB6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  <w:tr w:rsidR="009C3BDE" w14:paraId="420F7954" w14:textId="77777777" w:rsidTr="00786D47">
        <w:tc>
          <w:tcPr>
            <w:tcW w:w="1820" w:type="dxa"/>
          </w:tcPr>
          <w:p w14:paraId="3DD6ABEE" w14:textId="02E470F0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20:45 Uhr</w:t>
            </w:r>
          </w:p>
        </w:tc>
        <w:tc>
          <w:tcPr>
            <w:tcW w:w="4820" w:type="dxa"/>
          </w:tcPr>
          <w:p w14:paraId="6F8EA4B9" w14:textId="37309565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SG </w:t>
            </w:r>
            <w:proofErr w:type="spellStart"/>
            <w:r>
              <w:rPr>
                <w:sz w:val="28"/>
                <w:szCs w:val="28"/>
              </w:rPr>
              <w:t>Estetal</w:t>
            </w:r>
            <w:proofErr w:type="spellEnd"/>
            <w:r>
              <w:rPr>
                <w:sz w:val="28"/>
                <w:szCs w:val="28"/>
              </w:rPr>
              <w:t xml:space="preserve"> – SV West </w:t>
            </w:r>
            <w:proofErr w:type="spellStart"/>
            <w:r>
              <w:rPr>
                <w:sz w:val="28"/>
                <w:szCs w:val="28"/>
              </w:rPr>
              <w:t>Eimsb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386" w:type="dxa"/>
          </w:tcPr>
          <w:p w14:paraId="4E523030" w14:textId="08DF973F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9C3BDE" w14:paraId="6F28A33A" w14:textId="77777777" w:rsidTr="00786D47">
        <w:tc>
          <w:tcPr>
            <w:tcW w:w="1820" w:type="dxa"/>
          </w:tcPr>
          <w:p w14:paraId="519BA511" w14:textId="2DB82F49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21:30 Uhr</w:t>
            </w:r>
          </w:p>
        </w:tc>
        <w:tc>
          <w:tcPr>
            <w:tcW w:w="4820" w:type="dxa"/>
          </w:tcPr>
          <w:p w14:paraId="5B186E2B" w14:textId="2E09A4CD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SG Wintermoor – SG </w:t>
            </w:r>
            <w:proofErr w:type="spellStart"/>
            <w:r>
              <w:rPr>
                <w:sz w:val="28"/>
                <w:szCs w:val="28"/>
              </w:rPr>
              <w:t>Estetal</w:t>
            </w:r>
            <w:proofErr w:type="spellEnd"/>
          </w:p>
        </w:tc>
        <w:tc>
          <w:tcPr>
            <w:tcW w:w="2386" w:type="dxa"/>
          </w:tcPr>
          <w:p w14:paraId="53473E2A" w14:textId="1C106088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  <w:tr w:rsidR="009C3BDE" w14:paraId="118B4371" w14:textId="77777777" w:rsidTr="00786D47">
        <w:tc>
          <w:tcPr>
            <w:tcW w:w="1820" w:type="dxa"/>
          </w:tcPr>
          <w:p w14:paraId="3B4D2141" w14:textId="00F54ACC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21:30 Uhr</w:t>
            </w:r>
          </w:p>
        </w:tc>
        <w:tc>
          <w:tcPr>
            <w:tcW w:w="4820" w:type="dxa"/>
          </w:tcPr>
          <w:p w14:paraId="1901962E" w14:textId="4A338709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 West </w:t>
            </w:r>
            <w:proofErr w:type="spellStart"/>
            <w:r>
              <w:rPr>
                <w:sz w:val="28"/>
                <w:szCs w:val="28"/>
              </w:rPr>
              <w:t>Eimsb</w:t>
            </w:r>
            <w:proofErr w:type="spellEnd"/>
            <w:r>
              <w:rPr>
                <w:sz w:val="28"/>
                <w:szCs w:val="28"/>
              </w:rPr>
              <w:t xml:space="preserve">. – TSV </w:t>
            </w:r>
            <w:proofErr w:type="spellStart"/>
            <w:r>
              <w:rPr>
                <w:sz w:val="28"/>
                <w:szCs w:val="28"/>
              </w:rPr>
              <w:t>Holvede</w:t>
            </w:r>
            <w:proofErr w:type="spellEnd"/>
          </w:p>
        </w:tc>
        <w:tc>
          <w:tcPr>
            <w:tcW w:w="2386" w:type="dxa"/>
          </w:tcPr>
          <w:p w14:paraId="6CEB14D6" w14:textId="04BA0B34" w:rsidR="009C3BDE" w:rsidRDefault="009C3BDE" w:rsidP="00786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</w:tbl>
    <w:p w14:paraId="1ACC0D38" w14:textId="089DDF35" w:rsidR="006D6298" w:rsidRDefault="006D6298" w:rsidP="00DF4AB6"/>
    <w:p w14:paraId="32167F72" w14:textId="77777777" w:rsidR="00FC1F32" w:rsidRDefault="00FC1F32" w:rsidP="00FC1F32">
      <w:pPr>
        <w:pStyle w:val="berschrift2"/>
      </w:pPr>
      <w:r>
        <w:t>Finalspiele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820"/>
        <w:gridCol w:w="4820"/>
        <w:gridCol w:w="2386"/>
      </w:tblGrid>
      <w:tr w:rsidR="009C3BDE" w:rsidRPr="00DF4AB6" w14:paraId="718D7F31" w14:textId="77777777" w:rsidTr="00786D47">
        <w:tc>
          <w:tcPr>
            <w:tcW w:w="1820" w:type="dxa"/>
          </w:tcPr>
          <w:p w14:paraId="33F1E0E2" w14:textId="2E2975D3" w:rsidR="009C3BDE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DF4AB6">
              <w:rPr>
                <w:sz w:val="28"/>
                <w:szCs w:val="28"/>
              </w:rPr>
              <w:t>:00 Uhr</w:t>
            </w:r>
          </w:p>
        </w:tc>
        <w:tc>
          <w:tcPr>
            <w:tcW w:w="4820" w:type="dxa"/>
          </w:tcPr>
          <w:p w14:paraId="614CFFE3" w14:textId="6597BDA6" w:rsidR="009C3BDE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Platz – 8. Platz</w:t>
            </w:r>
          </w:p>
        </w:tc>
        <w:tc>
          <w:tcPr>
            <w:tcW w:w="2386" w:type="dxa"/>
          </w:tcPr>
          <w:p w14:paraId="620193BC" w14:textId="0B87E0FA" w:rsidR="009C3BDE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Allianz-Arena</w:t>
            </w:r>
          </w:p>
        </w:tc>
      </w:tr>
      <w:tr w:rsidR="009C3BDE" w:rsidRPr="00DF4AB6" w14:paraId="711248FD" w14:textId="77777777" w:rsidTr="00786D47">
        <w:tc>
          <w:tcPr>
            <w:tcW w:w="1820" w:type="dxa"/>
          </w:tcPr>
          <w:p w14:paraId="24241015" w14:textId="77777777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DF4AB6">
              <w:rPr>
                <w:sz w:val="28"/>
                <w:szCs w:val="28"/>
              </w:rPr>
              <w:t>:00 Uhr</w:t>
            </w:r>
          </w:p>
        </w:tc>
        <w:tc>
          <w:tcPr>
            <w:tcW w:w="4820" w:type="dxa"/>
          </w:tcPr>
          <w:p w14:paraId="1689BD0A" w14:textId="77777777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Platz – 6. Platz</w:t>
            </w:r>
          </w:p>
        </w:tc>
        <w:tc>
          <w:tcPr>
            <w:tcW w:w="2386" w:type="dxa"/>
          </w:tcPr>
          <w:p w14:paraId="3D25E015" w14:textId="4EF4CAD8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9C3BDE" w:rsidRPr="00DF4AB6" w14:paraId="57CDF8C0" w14:textId="77777777" w:rsidTr="00786D47">
        <w:tc>
          <w:tcPr>
            <w:tcW w:w="1820" w:type="dxa"/>
          </w:tcPr>
          <w:p w14:paraId="6586F710" w14:textId="20AB9D89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 Uhr</w:t>
            </w:r>
          </w:p>
        </w:tc>
        <w:tc>
          <w:tcPr>
            <w:tcW w:w="4820" w:type="dxa"/>
          </w:tcPr>
          <w:p w14:paraId="05C1030C" w14:textId="77777777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Platz – 4. Platz</w:t>
            </w:r>
          </w:p>
        </w:tc>
        <w:tc>
          <w:tcPr>
            <w:tcW w:w="2386" w:type="dxa"/>
          </w:tcPr>
          <w:p w14:paraId="589E9BDB" w14:textId="77777777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  <w:tr w:rsidR="009C3BDE" w:rsidRPr="00DF4AB6" w14:paraId="2D2A43DB" w14:textId="77777777" w:rsidTr="00786D47">
        <w:tc>
          <w:tcPr>
            <w:tcW w:w="1820" w:type="dxa"/>
          </w:tcPr>
          <w:p w14:paraId="13CCAF93" w14:textId="61C2D45C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 Uhr</w:t>
            </w:r>
          </w:p>
        </w:tc>
        <w:tc>
          <w:tcPr>
            <w:tcW w:w="4820" w:type="dxa"/>
          </w:tcPr>
          <w:p w14:paraId="2E785B5E" w14:textId="77777777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Platz – 2. Platz</w:t>
            </w:r>
          </w:p>
        </w:tc>
        <w:tc>
          <w:tcPr>
            <w:tcW w:w="2386" w:type="dxa"/>
          </w:tcPr>
          <w:p w14:paraId="5A55EB21" w14:textId="77777777" w:rsidR="009C3BDE" w:rsidRPr="00DF4AB6" w:rsidRDefault="009C3BDE" w:rsidP="009C3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Duden</w:t>
            </w:r>
          </w:p>
        </w:tc>
      </w:tr>
    </w:tbl>
    <w:p w14:paraId="2DE9CDD1" w14:textId="094060ED" w:rsidR="002624AC" w:rsidRDefault="002624AC" w:rsidP="006D6298"/>
    <w:p w14:paraId="05D30BD0" w14:textId="77777777" w:rsidR="002624AC" w:rsidRDefault="002624AC">
      <w:pPr>
        <w:spacing w:line="259" w:lineRule="auto"/>
      </w:pPr>
      <w:r>
        <w:br w:type="page"/>
      </w:r>
    </w:p>
    <w:p w14:paraId="63853B4A" w14:textId="565C3D1A" w:rsidR="006D6298" w:rsidRDefault="002624AC" w:rsidP="002624AC">
      <w:pPr>
        <w:pStyle w:val="berschrift1"/>
      </w:pPr>
      <w:r>
        <w:lastRenderedPageBreak/>
        <w:t>Preisliste</w:t>
      </w:r>
      <w:r w:rsidR="00456D3E">
        <w:t xml:space="preserve"> Getränke</w:t>
      </w:r>
    </w:p>
    <w:p w14:paraId="04D7B785" w14:textId="060372AC" w:rsidR="002624AC" w:rsidRPr="00DF4AB6" w:rsidRDefault="002624AC" w:rsidP="002624AC">
      <w:pPr>
        <w:pStyle w:val="berschrift2"/>
      </w:pPr>
      <w:r>
        <w:t xml:space="preserve">Alkoholische </w:t>
      </w:r>
      <w:r>
        <w:t>G</w:t>
      </w:r>
      <w:r>
        <w:t>etränke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939"/>
        <w:gridCol w:w="1701"/>
        <w:gridCol w:w="2386"/>
      </w:tblGrid>
      <w:tr w:rsidR="002624AC" w:rsidRPr="00DF4AB6" w14:paraId="681F37B6" w14:textId="77777777" w:rsidTr="002624AC">
        <w:tc>
          <w:tcPr>
            <w:tcW w:w="4939" w:type="dxa"/>
          </w:tcPr>
          <w:p w14:paraId="2522DCED" w14:textId="7DA67197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Bier (vom Fass)</w:t>
            </w:r>
          </w:p>
        </w:tc>
        <w:tc>
          <w:tcPr>
            <w:tcW w:w="1701" w:type="dxa"/>
          </w:tcPr>
          <w:p w14:paraId="4582437E" w14:textId="0EABDEA8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0,3 l</w:t>
            </w:r>
          </w:p>
        </w:tc>
        <w:tc>
          <w:tcPr>
            <w:tcW w:w="2386" w:type="dxa"/>
          </w:tcPr>
          <w:p w14:paraId="316418FC" w14:textId="4F5BCEF4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2,50 €</w:t>
            </w:r>
          </w:p>
        </w:tc>
      </w:tr>
      <w:tr w:rsidR="002624AC" w:rsidRPr="00DF4AB6" w14:paraId="2256B367" w14:textId="77777777" w:rsidTr="002624AC">
        <w:tc>
          <w:tcPr>
            <w:tcW w:w="4939" w:type="dxa"/>
          </w:tcPr>
          <w:p w14:paraId="10A93BDA" w14:textId="0ED660BD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Cola Korn</w:t>
            </w:r>
          </w:p>
        </w:tc>
        <w:tc>
          <w:tcPr>
            <w:tcW w:w="1701" w:type="dxa"/>
          </w:tcPr>
          <w:p w14:paraId="4769E1E7" w14:textId="31F66BEA" w:rsidR="002624AC" w:rsidRPr="002624AC" w:rsidRDefault="002624AC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 l</w:t>
            </w:r>
          </w:p>
        </w:tc>
        <w:tc>
          <w:tcPr>
            <w:tcW w:w="2386" w:type="dxa"/>
          </w:tcPr>
          <w:p w14:paraId="440C2E3D" w14:textId="5392684D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2,50 €</w:t>
            </w:r>
          </w:p>
        </w:tc>
      </w:tr>
      <w:tr w:rsidR="004E5D75" w:rsidRPr="00DF4AB6" w14:paraId="260CF9E5" w14:textId="77777777" w:rsidTr="002624AC">
        <w:tc>
          <w:tcPr>
            <w:tcW w:w="4939" w:type="dxa"/>
          </w:tcPr>
          <w:p w14:paraId="1B537BB0" w14:textId="4A0B26F6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Cola Havanna</w:t>
            </w:r>
          </w:p>
        </w:tc>
        <w:tc>
          <w:tcPr>
            <w:tcW w:w="1701" w:type="dxa"/>
          </w:tcPr>
          <w:p w14:paraId="6CBCE0C2" w14:textId="04213599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 l</w:t>
            </w:r>
          </w:p>
        </w:tc>
        <w:tc>
          <w:tcPr>
            <w:tcW w:w="2386" w:type="dxa"/>
          </w:tcPr>
          <w:p w14:paraId="250759CE" w14:textId="65C25A27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3,00 €</w:t>
            </w:r>
          </w:p>
        </w:tc>
      </w:tr>
      <w:tr w:rsidR="004E5D75" w:rsidRPr="00DF4AB6" w14:paraId="55120495" w14:textId="77777777" w:rsidTr="002624AC">
        <w:tc>
          <w:tcPr>
            <w:tcW w:w="4939" w:type="dxa"/>
          </w:tcPr>
          <w:p w14:paraId="5EA43086" w14:textId="7AE3EE3B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Cola Bacardi</w:t>
            </w:r>
          </w:p>
        </w:tc>
        <w:tc>
          <w:tcPr>
            <w:tcW w:w="1701" w:type="dxa"/>
          </w:tcPr>
          <w:p w14:paraId="5BE66111" w14:textId="274E292E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 l</w:t>
            </w:r>
          </w:p>
        </w:tc>
        <w:tc>
          <w:tcPr>
            <w:tcW w:w="2386" w:type="dxa"/>
          </w:tcPr>
          <w:p w14:paraId="3026A198" w14:textId="7CC4841A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3,00 €</w:t>
            </w:r>
          </w:p>
        </w:tc>
      </w:tr>
      <w:tr w:rsidR="004E5D75" w:rsidRPr="00DF4AB6" w14:paraId="1BB77D5E" w14:textId="77777777" w:rsidTr="002624AC">
        <w:tc>
          <w:tcPr>
            <w:tcW w:w="4939" w:type="dxa"/>
          </w:tcPr>
          <w:p w14:paraId="269F1C9B" w14:textId="36330FA6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Cola Whisky</w:t>
            </w:r>
          </w:p>
        </w:tc>
        <w:tc>
          <w:tcPr>
            <w:tcW w:w="1701" w:type="dxa"/>
          </w:tcPr>
          <w:p w14:paraId="41193FB3" w14:textId="1BF8C015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 l</w:t>
            </w:r>
          </w:p>
        </w:tc>
        <w:tc>
          <w:tcPr>
            <w:tcW w:w="2386" w:type="dxa"/>
          </w:tcPr>
          <w:p w14:paraId="00AD8442" w14:textId="57D9396D" w:rsidR="004E5D75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3,00 €</w:t>
            </w:r>
          </w:p>
        </w:tc>
      </w:tr>
      <w:tr w:rsidR="002624AC" w:rsidRPr="00DF4AB6" w14:paraId="28D94C9F" w14:textId="77777777" w:rsidTr="002624AC">
        <w:tc>
          <w:tcPr>
            <w:tcW w:w="4939" w:type="dxa"/>
          </w:tcPr>
          <w:p w14:paraId="507A529B" w14:textId="34835F38" w:rsidR="002624AC" w:rsidRPr="002624AC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„Mische“</w:t>
            </w:r>
          </w:p>
        </w:tc>
        <w:tc>
          <w:tcPr>
            <w:tcW w:w="1701" w:type="dxa"/>
          </w:tcPr>
          <w:p w14:paraId="7FBFF020" w14:textId="7496C4F4" w:rsidR="002624AC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 l</w:t>
            </w:r>
          </w:p>
        </w:tc>
        <w:tc>
          <w:tcPr>
            <w:tcW w:w="2386" w:type="dxa"/>
          </w:tcPr>
          <w:p w14:paraId="016C0A71" w14:textId="2264E82B" w:rsidR="002624AC" w:rsidRPr="002624AC" w:rsidRDefault="004E5D75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3,00 €</w:t>
            </w:r>
          </w:p>
        </w:tc>
      </w:tr>
      <w:tr w:rsidR="00BD27B0" w:rsidRPr="00DF4AB6" w14:paraId="345CDF83" w14:textId="77777777" w:rsidTr="002624AC">
        <w:tc>
          <w:tcPr>
            <w:tcW w:w="4939" w:type="dxa"/>
          </w:tcPr>
          <w:p w14:paraId="00F5AB40" w14:textId="2D76AF12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Klopfer</w:t>
            </w:r>
          </w:p>
        </w:tc>
        <w:tc>
          <w:tcPr>
            <w:tcW w:w="1701" w:type="dxa"/>
          </w:tcPr>
          <w:p w14:paraId="6BB762D4" w14:textId="77777777" w:rsidR="00BD27B0" w:rsidRDefault="00BD27B0" w:rsidP="00781577">
            <w:pPr>
              <w:rPr>
                <w:sz w:val="36"/>
                <w:szCs w:val="36"/>
              </w:rPr>
            </w:pPr>
          </w:p>
        </w:tc>
        <w:tc>
          <w:tcPr>
            <w:tcW w:w="2386" w:type="dxa"/>
          </w:tcPr>
          <w:p w14:paraId="75576223" w14:textId="30343B3E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1,00</w:t>
            </w:r>
          </w:p>
        </w:tc>
      </w:tr>
      <w:tr w:rsidR="004E5D75" w:rsidRPr="00DF4AB6" w14:paraId="79C4046B" w14:textId="77777777" w:rsidTr="00E31BD0">
        <w:tc>
          <w:tcPr>
            <w:tcW w:w="9026" w:type="dxa"/>
            <w:gridSpan w:val="3"/>
          </w:tcPr>
          <w:p w14:paraId="476E9E84" w14:textId="77777777" w:rsidR="004E5D75" w:rsidRDefault="004E5D75" w:rsidP="00781577">
            <w:pPr>
              <w:rPr>
                <w:sz w:val="36"/>
                <w:szCs w:val="36"/>
              </w:rPr>
            </w:pPr>
          </w:p>
        </w:tc>
      </w:tr>
      <w:tr w:rsidR="00BD27B0" w:rsidRPr="00DF4AB6" w14:paraId="6BDB7D13" w14:textId="77777777" w:rsidTr="00112E01">
        <w:tc>
          <w:tcPr>
            <w:tcW w:w="6640" w:type="dxa"/>
            <w:gridSpan w:val="2"/>
          </w:tcPr>
          <w:p w14:paraId="2463AA47" w14:textId="215CEF10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Gedeck (</w:t>
            </w:r>
            <w:r>
              <w:rPr>
                <w:sz w:val="36"/>
                <w:szCs w:val="36"/>
              </w:rPr>
              <w:t>Cola Korn</w:t>
            </w:r>
            <w:r>
              <w:rPr>
                <w:sz w:val="36"/>
                <w:szCs w:val="36"/>
              </w:rPr>
              <w:t xml:space="preserve"> mit 2 Fl. Cola)</w:t>
            </w:r>
          </w:p>
        </w:tc>
        <w:tc>
          <w:tcPr>
            <w:tcW w:w="2386" w:type="dxa"/>
          </w:tcPr>
          <w:p w14:paraId="1E883EBC" w14:textId="0A96830E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>
              <w:rPr>
                <w:sz w:val="36"/>
                <w:szCs w:val="36"/>
              </w:rPr>
              <w:t>,00 €</w:t>
            </w:r>
          </w:p>
        </w:tc>
      </w:tr>
      <w:tr w:rsidR="00BD27B0" w:rsidRPr="00DF4AB6" w14:paraId="5F2CC504" w14:textId="77777777" w:rsidTr="00112E01">
        <w:tc>
          <w:tcPr>
            <w:tcW w:w="6640" w:type="dxa"/>
            <w:gridSpan w:val="2"/>
          </w:tcPr>
          <w:p w14:paraId="3AEFACC8" w14:textId="27DF760C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Gedeck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„Mische“</w:t>
            </w:r>
          </w:p>
        </w:tc>
        <w:tc>
          <w:tcPr>
            <w:tcW w:w="2386" w:type="dxa"/>
          </w:tcPr>
          <w:p w14:paraId="17C44236" w14:textId="69819D5D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35,00 €</w:t>
            </w:r>
          </w:p>
        </w:tc>
      </w:tr>
      <w:tr w:rsidR="00BD27B0" w:rsidRPr="00DF4AB6" w14:paraId="12AD56CB" w14:textId="77777777" w:rsidTr="00D90224">
        <w:tc>
          <w:tcPr>
            <w:tcW w:w="9026" w:type="dxa"/>
            <w:gridSpan w:val="3"/>
          </w:tcPr>
          <w:p w14:paraId="1A5A3B9B" w14:textId="77777777" w:rsidR="00BD27B0" w:rsidRDefault="00BD27B0" w:rsidP="00781577">
            <w:pPr>
              <w:rPr>
                <w:sz w:val="36"/>
                <w:szCs w:val="36"/>
              </w:rPr>
            </w:pPr>
          </w:p>
        </w:tc>
      </w:tr>
      <w:tr w:rsidR="00BD27B0" w:rsidRPr="00DF4AB6" w14:paraId="71A78E92" w14:textId="77777777" w:rsidTr="00112E01">
        <w:tc>
          <w:tcPr>
            <w:tcW w:w="6640" w:type="dxa"/>
            <w:gridSpan w:val="2"/>
          </w:tcPr>
          <w:p w14:paraId="01DF034F" w14:textId="4C2BAB4C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Mannschaftsrunde</w:t>
            </w:r>
            <w:r>
              <w:rPr>
                <w:sz w:val="36"/>
                <w:szCs w:val="36"/>
              </w:rPr>
              <w:t xml:space="preserve"> Klopfer (11er)</w:t>
            </w:r>
          </w:p>
        </w:tc>
        <w:tc>
          <w:tcPr>
            <w:tcW w:w="2386" w:type="dxa"/>
          </w:tcPr>
          <w:p w14:paraId="638EA046" w14:textId="5941AA26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10,00 €</w:t>
            </w:r>
          </w:p>
        </w:tc>
      </w:tr>
      <w:tr w:rsidR="00BD27B0" w:rsidRPr="00DF4AB6" w14:paraId="656206F3" w14:textId="77777777" w:rsidTr="00112E01">
        <w:tc>
          <w:tcPr>
            <w:tcW w:w="6640" w:type="dxa"/>
            <w:gridSpan w:val="2"/>
          </w:tcPr>
          <w:p w14:paraId="0B0E9A0A" w14:textId="1A447B74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Mannschaftsrunde</w:t>
            </w:r>
            <w:r>
              <w:rPr>
                <w:sz w:val="36"/>
                <w:szCs w:val="36"/>
              </w:rPr>
              <w:t xml:space="preserve"> Bier (11er)</w:t>
            </w:r>
          </w:p>
        </w:tc>
        <w:tc>
          <w:tcPr>
            <w:tcW w:w="2386" w:type="dxa"/>
          </w:tcPr>
          <w:p w14:paraId="4A381A9E" w14:textId="702BA170" w:rsidR="00BD27B0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25,00 €</w:t>
            </w:r>
          </w:p>
        </w:tc>
      </w:tr>
    </w:tbl>
    <w:p w14:paraId="25FAFB9A" w14:textId="04E9B774" w:rsidR="002624AC" w:rsidRDefault="002624AC" w:rsidP="002624AC"/>
    <w:p w14:paraId="5BEB9928" w14:textId="27290D55" w:rsidR="002624AC" w:rsidRPr="00DF4AB6" w:rsidRDefault="002624AC" w:rsidP="002624AC">
      <w:pPr>
        <w:pStyle w:val="berschrift2"/>
      </w:pPr>
      <w:r>
        <w:t>Nicht-alkoholische</w:t>
      </w:r>
      <w:r>
        <w:t xml:space="preserve"> Getränke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939"/>
        <w:gridCol w:w="1701"/>
        <w:gridCol w:w="2386"/>
      </w:tblGrid>
      <w:tr w:rsidR="002624AC" w:rsidRPr="00DF4AB6" w14:paraId="42DA3C52" w14:textId="77777777" w:rsidTr="002624AC">
        <w:tc>
          <w:tcPr>
            <w:tcW w:w="4939" w:type="dxa"/>
          </w:tcPr>
          <w:p w14:paraId="785F7B74" w14:textId="483ABED7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Cola, Fanta, Sprite</w:t>
            </w:r>
          </w:p>
        </w:tc>
        <w:tc>
          <w:tcPr>
            <w:tcW w:w="1701" w:type="dxa"/>
          </w:tcPr>
          <w:p w14:paraId="02100EE0" w14:textId="00AC79E7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0,</w:t>
            </w:r>
            <w:r w:rsidRPr="002624AC">
              <w:rPr>
                <w:sz w:val="36"/>
                <w:szCs w:val="36"/>
              </w:rPr>
              <w:t>2</w:t>
            </w:r>
            <w:r w:rsidRPr="002624AC">
              <w:rPr>
                <w:sz w:val="36"/>
                <w:szCs w:val="36"/>
              </w:rPr>
              <w:t xml:space="preserve"> l</w:t>
            </w:r>
          </w:p>
        </w:tc>
        <w:tc>
          <w:tcPr>
            <w:tcW w:w="2386" w:type="dxa"/>
          </w:tcPr>
          <w:p w14:paraId="3D17530F" w14:textId="237A34BB" w:rsidR="002624AC" w:rsidRPr="002624AC" w:rsidRDefault="002624AC" w:rsidP="00781577">
            <w:pPr>
              <w:rPr>
                <w:sz w:val="36"/>
                <w:szCs w:val="36"/>
              </w:rPr>
            </w:pPr>
            <w:r w:rsidRPr="002624AC">
              <w:rPr>
                <w:sz w:val="36"/>
                <w:szCs w:val="36"/>
              </w:rPr>
              <w:t>1</w:t>
            </w:r>
            <w:r w:rsidRPr="002624AC">
              <w:rPr>
                <w:sz w:val="36"/>
                <w:szCs w:val="36"/>
              </w:rPr>
              <w:t>,50 €</w:t>
            </w:r>
          </w:p>
        </w:tc>
      </w:tr>
      <w:tr w:rsidR="002624AC" w:rsidRPr="00DF4AB6" w14:paraId="37D828CE" w14:textId="77777777" w:rsidTr="002624AC">
        <w:tc>
          <w:tcPr>
            <w:tcW w:w="4939" w:type="dxa"/>
          </w:tcPr>
          <w:p w14:paraId="4948E669" w14:textId="477A6F48" w:rsidR="002624AC" w:rsidRPr="002624AC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Selter</w:t>
            </w:r>
          </w:p>
        </w:tc>
        <w:tc>
          <w:tcPr>
            <w:tcW w:w="1701" w:type="dxa"/>
          </w:tcPr>
          <w:p w14:paraId="0CBC3512" w14:textId="7F35391F" w:rsidR="002624AC" w:rsidRPr="002624AC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 l</w:t>
            </w:r>
          </w:p>
        </w:tc>
        <w:tc>
          <w:tcPr>
            <w:tcW w:w="2386" w:type="dxa"/>
          </w:tcPr>
          <w:p w14:paraId="2B4CAEBC" w14:textId="330937C1" w:rsidR="002624AC" w:rsidRPr="002624AC" w:rsidRDefault="00BD27B0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1,00 €</w:t>
            </w:r>
          </w:p>
        </w:tc>
      </w:tr>
    </w:tbl>
    <w:p w14:paraId="56A2515C" w14:textId="233BEF13" w:rsidR="00456D3E" w:rsidRDefault="00456D3E" w:rsidP="002624AC"/>
    <w:p w14:paraId="4D4F649F" w14:textId="77777777" w:rsidR="00456D3E" w:rsidRDefault="00456D3E">
      <w:pPr>
        <w:spacing w:line="259" w:lineRule="auto"/>
      </w:pPr>
      <w:r>
        <w:br w:type="page"/>
      </w:r>
    </w:p>
    <w:p w14:paraId="5A91B790" w14:textId="1A7BC300" w:rsidR="00BD27B0" w:rsidRDefault="00456D3E" w:rsidP="00456D3E">
      <w:pPr>
        <w:pStyle w:val="berschrift1"/>
      </w:pPr>
      <w:r>
        <w:lastRenderedPageBreak/>
        <w:t>Preisliste Essen</w:t>
      </w:r>
    </w:p>
    <w:p w14:paraId="78D558FC" w14:textId="7FF869B1" w:rsidR="00456D3E" w:rsidRPr="00DF4AB6" w:rsidRDefault="00D07FE8" w:rsidP="00456D3E">
      <w:pPr>
        <w:pStyle w:val="berschrift2"/>
      </w:pPr>
      <w:r>
        <w:t>Vom Grill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6640"/>
        <w:gridCol w:w="2386"/>
      </w:tblGrid>
      <w:tr w:rsidR="00D07FE8" w:rsidRPr="00DF4AB6" w14:paraId="57CCCECF" w14:textId="77777777" w:rsidTr="00A42AF7">
        <w:tc>
          <w:tcPr>
            <w:tcW w:w="6640" w:type="dxa"/>
          </w:tcPr>
          <w:p w14:paraId="0CD5FFA5" w14:textId="6F8A9573" w:rsidR="00D07FE8" w:rsidRPr="002624AC" w:rsidRDefault="00D07FE8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Schinkenwurst &amp; Thüringer Bratwurst</w:t>
            </w:r>
          </w:p>
        </w:tc>
        <w:tc>
          <w:tcPr>
            <w:tcW w:w="2386" w:type="dxa"/>
          </w:tcPr>
          <w:p w14:paraId="08BD0DF3" w14:textId="1D06C90E" w:rsidR="00D07FE8" w:rsidRPr="002624AC" w:rsidRDefault="00D07FE8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Pr="002624AC">
              <w:rPr>
                <w:sz w:val="36"/>
                <w:szCs w:val="36"/>
              </w:rPr>
              <w:t>,50 €</w:t>
            </w:r>
          </w:p>
        </w:tc>
      </w:tr>
      <w:tr w:rsidR="00D07FE8" w:rsidRPr="00DF4AB6" w14:paraId="4AFE1C26" w14:textId="77777777" w:rsidTr="00AE3FF7">
        <w:tc>
          <w:tcPr>
            <w:tcW w:w="6640" w:type="dxa"/>
          </w:tcPr>
          <w:p w14:paraId="560CCEFF" w14:textId="096F3B95" w:rsidR="00D07FE8" w:rsidRPr="002624AC" w:rsidRDefault="00D07FE8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Nackensteak im Brötchen</w:t>
            </w:r>
          </w:p>
        </w:tc>
        <w:tc>
          <w:tcPr>
            <w:tcW w:w="2386" w:type="dxa"/>
          </w:tcPr>
          <w:p w14:paraId="446DFFE0" w14:textId="207EB59B" w:rsidR="00D07FE8" w:rsidRPr="002624AC" w:rsidRDefault="00D07FE8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0 €</w:t>
            </w:r>
          </w:p>
        </w:tc>
      </w:tr>
      <w:tr w:rsidR="00D07FE8" w:rsidRPr="00DF4AB6" w14:paraId="4BB6FB16" w14:textId="77777777" w:rsidTr="00AE3FF7">
        <w:tc>
          <w:tcPr>
            <w:tcW w:w="6640" w:type="dxa"/>
          </w:tcPr>
          <w:p w14:paraId="4D542E0C" w14:textId="2AED9C58" w:rsidR="00D07FE8" w:rsidRDefault="00D07FE8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Pommes Frites</w:t>
            </w:r>
          </w:p>
        </w:tc>
        <w:tc>
          <w:tcPr>
            <w:tcW w:w="2386" w:type="dxa"/>
          </w:tcPr>
          <w:p w14:paraId="31776052" w14:textId="080312E4" w:rsidR="00D07FE8" w:rsidRDefault="00D07FE8" w:rsidP="00781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2,00 €</w:t>
            </w:r>
          </w:p>
        </w:tc>
      </w:tr>
    </w:tbl>
    <w:p w14:paraId="18F48D17" w14:textId="77777777" w:rsidR="00456D3E" w:rsidRPr="00456D3E" w:rsidRDefault="00456D3E" w:rsidP="00456D3E"/>
    <w:sectPr w:rsidR="00456D3E" w:rsidRPr="00456D3E" w:rsidSect="00DD541C">
      <w:headerReference w:type="default" r:id="rId7"/>
      <w:footerReference w:type="default" r:id="rId8"/>
      <w:pgSz w:w="11906" w:h="16838"/>
      <w:pgMar w:top="2268" w:right="1417" w:bottom="1134" w:left="1417" w:header="426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21EE" w14:textId="77777777" w:rsidR="00B5053F" w:rsidRDefault="00B5053F" w:rsidP="00631F56">
      <w:pPr>
        <w:spacing w:after="0" w:line="240" w:lineRule="auto"/>
      </w:pPr>
      <w:r>
        <w:separator/>
      </w:r>
    </w:p>
  </w:endnote>
  <w:endnote w:type="continuationSeparator" w:id="0">
    <w:p w14:paraId="6AD2A987" w14:textId="77777777" w:rsidR="00B5053F" w:rsidRDefault="00B5053F" w:rsidP="0063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210"/>
      <w:gridCol w:w="1832"/>
    </w:tblGrid>
    <w:tr w:rsidR="00DD541C" w14:paraId="085EDAFE" w14:textId="77777777" w:rsidTr="00DD541C">
      <w:tc>
        <w:tcPr>
          <w:tcW w:w="3020" w:type="dxa"/>
        </w:tcPr>
        <w:p w14:paraId="7AFE50F8" w14:textId="77777777" w:rsidR="00DD541C" w:rsidRPr="00DD541C" w:rsidRDefault="00DD541C" w:rsidP="00DD541C">
          <w:pPr>
            <w:pStyle w:val="Fuzeile"/>
            <w:rPr>
              <w:sz w:val="18"/>
              <w:szCs w:val="18"/>
            </w:rPr>
          </w:pPr>
          <w:r w:rsidRPr="00DD541C">
            <w:rPr>
              <w:sz w:val="18"/>
              <w:szCs w:val="18"/>
            </w:rPr>
            <w:t>TSV Heidenau v. 1924 e.V.</w:t>
          </w:r>
        </w:p>
        <w:p w14:paraId="09752C37" w14:textId="77777777" w:rsidR="00DD541C" w:rsidRPr="00DD541C" w:rsidRDefault="00DD541C" w:rsidP="00DD541C">
          <w:pPr>
            <w:pStyle w:val="Fuzeile"/>
            <w:rPr>
              <w:sz w:val="18"/>
              <w:szCs w:val="18"/>
            </w:rPr>
          </w:pPr>
          <w:r w:rsidRPr="00DD541C">
            <w:rPr>
              <w:sz w:val="18"/>
              <w:szCs w:val="18"/>
            </w:rPr>
            <w:t>Am Sportplatz 13</w:t>
          </w:r>
        </w:p>
        <w:p w14:paraId="6F2DDFAB" w14:textId="77777777" w:rsidR="00DD541C" w:rsidRDefault="00DD541C" w:rsidP="00DD541C">
          <w:pPr>
            <w:pStyle w:val="Fuzeile"/>
          </w:pPr>
          <w:r w:rsidRPr="00DD541C">
            <w:rPr>
              <w:sz w:val="18"/>
              <w:szCs w:val="18"/>
            </w:rPr>
            <w:t>21258 Heidenau</w:t>
          </w:r>
        </w:p>
      </w:tc>
      <w:tc>
        <w:tcPr>
          <w:tcW w:w="4210" w:type="dxa"/>
        </w:tcPr>
        <w:p w14:paraId="4DEA8AF9" w14:textId="77777777" w:rsidR="00DD541C" w:rsidRPr="00DD541C" w:rsidRDefault="00DD541C" w:rsidP="00DD541C">
          <w:pPr>
            <w:pStyle w:val="Fuzeile"/>
            <w:rPr>
              <w:sz w:val="20"/>
              <w:szCs w:val="20"/>
            </w:rPr>
          </w:pPr>
          <w:r w:rsidRPr="00DD541C">
            <w:rPr>
              <w:sz w:val="20"/>
              <w:szCs w:val="20"/>
            </w:rPr>
            <w:t>Tel.: 04182-2917574</w:t>
          </w:r>
        </w:p>
        <w:p w14:paraId="39E24301" w14:textId="77777777" w:rsidR="00DD541C" w:rsidRDefault="00DD541C" w:rsidP="00DD541C">
          <w:pPr>
            <w:pStyle w:val="Fuzeile"/>
            <w:rPr>
              <w:sz w:val="20"/>
              <w:szCs w:val="20"/>
            </w:rPr>
          </w:pPr>
          <w:r w:rsidRPr="00DD541C">
            <w:rPr>
              <w:sz w:val="20"/>
              <w:szCs w:val="20"/>
            </w:rPr>
            <w:t>E-Mail: vorstand@tsv-heidenau.de</w:t>
          </w:r>
        </w:p>
        <w:p w14:paraId="38316152" w14:textId="77777777" w:rsidR="00DD541C" w:rsidRDefault="00DD541C" w:rsidP="00DD541C">
          <w:pPr>
            <w:pStyle w:val="Fuzeile"/>
          </w:pPr>
          <w:r>
            <w:rPr>
              <w:sz w:val="20"/>
              <w:szCs w:val="20"/>
            </w:rPr>
            <w:t>Web: www.tsv-heidenau.de</w:t>
          </w:r>
        </w:p>
      </w:tc>
      <w:tc>
        <w:tcPr>
          <w:tcW w:w="1832" w:type="dxa"/>
        </w:tcPr>
        <w:p w14:paraId="596F461A" w14:textId="77777777" w:rsidR="00A52289" w:rsidRDefault="00A52289">
          <w:pPr>
            <w:pStyle w:val="Fuzeile"/>
            <w:rPr>
              <w:sz w:val="20"/>
              <w:szCs w:val="20"/>
            </w:rPr>
          </w:pPr>
          <w:r>
            <w:rPr>
              <w:sz w:val="20"/>
              <w:szCs w:val="20"/>
            </w:rPr>
            <w:t>Datum</w:t>
          </w:r>
        </w:p>
        <w:p w14:paraId="1CE13FF2" w14:textId="77777777" w:rsidR="00DD541C" w:rsidRPr="00DD541C" w:rsidRDefault="00DD541C">
          <w:pPr>
            <w:pStyle w:val="Fuzeile"/>
            <w:rPr>
              <w:sz w:val="20"/>
              <w:szCs w:val="20"/>
            </w:rPr>
          </w:pPr>
          <w:r w:rsidRPr="00DD541C">
            <w:rPr>
              <w:sz w:val="20"/>
              <w:szCs w:val="20"/>
            </w:rPr>
            <w:t>02.07.2022</w:t>
          </w:r>
        </w:p>
      </w:tc>
    </w:tr>
  </w:tbl>
  <w:p w14:paraId="3A03FEF7" w14:textId="77777777" w:rsidR="00DD541C" w:rsidRDefault="00DD54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C0F1" w14:textId="77777777" w:rsidR="00B5053F" w:rsidRDefault="00B5053F" w:rsidP="00631F56">
      <w:pPr>
        <w:spacing w:after="0" w:line="240" w:lineRule="auto"/>
      </w:pPr>
      <w:r>
        <w:separator/>
      </w:r>
    </w:p>
  </w:footnote>
  <w:footnote w:type="continuationSeparator" w:id="0">
    <w:p w14:paraId="5ECF22CB" w14:textId="77777777" w:rsidR="00B5053F" w:rsidRDefault="00B5053F" w:rsidP="0063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5949"/>
      <w:gridCol w:w="1837"/>
    </w:tblGrid>
    <w:tr w:rsidR="00631F56" w14:paraId="7DBFE823" w14:textId="77777777" w:rsidTr="00E141C8">
      <w:tc>
        <w:tcPr>
          <w:tcW w:w="1276" w:type="dxa"/>
          <w:vAlign w:val="center"/>
        </w:tcPr>
        <w:p w14:paraId="294F621A" w14:textId="77777777" w:rsidR="00631F56" w:rsidRDefault="00631F56" w:rsidP="00631F56">
          <w:pPr>
            <w:pStyle w:val="Kopfzeile"/>
          </w:pPr>
          <w:r>
            <w:rPr>
              <w:noProof/>
            </w:rPr>
            <w:drawing>
              <wp:inline distT="0" distB="0" distL="0" distR="0" wp14:anchorId="3329914B" wp14:editId="5CB7AAD5">
                <wp:extent cx="671242" cy="752475"/>
                <wp:effectExtent l="0" t="0" r="0" b="0"/>
                <wp:docPr id="32" name="Grafi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801" cy="76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9" w:type="dxa"/>
          <w:vAlign w:val="center"/>
        </w:tcPr>
        <w:p w14:paraId="65735277" w14:textId="77777777" w:rsidR="00631F56" w:rsidRPr="00631F56" w:rsidRDefault="00631F56" w:rsidP="00631F56">
          <w:pPr>
            <w:pStyle w:val="Kopfzeile"/>
            <w:rPr>
              <w:rFonts w:cs="Arial"/>
              <w:b/>
              <w:bCs/>
            </w:rPr>
          </w:pPr>
          <w:r w:rsidRPr="00631F56">
            <w:rPr>
              <w:rFonts w:cs="Arial"/>
              <w:b/>
              <w:bCs/>
              <w:sz w:val="40"/>
              <w:szCs w:val="40"/>
            </w:rPr>
            <w:t>TSV Heidenau</w:t>
          </w:r>
          <w:r w:rsidRPr="00631F56">
            <w:rPr>
              <w:rFonts w:cs="Arial"/>
              <w:b/>
              <w:bCs/>
            </w:rPr>
            <w:br/>
          </w:r>
          <w:r w:rsidRPr="00E141C8">
            <w:rPr>
              <w:rFonts w:cs="Arial"/>
              <w:b/>
              <w:bCs/>
            </w:rPr>
            <w:t>von 1924 e.V.</w:t>
          </w:r>
        </w:p>
      </w:tc>
      <w:tc>
        <w:tcPr>
          <w:tcW w:w="1837" w:type="dxa"/>
          <w:vAlign w:val="center"/>
        </w:tcPr>
        <w:p w14:paraId="142F82F7" w14:textId="77777777" w:rsidR="00631F56" w:rsidRDefault="00631F56" w:rsidP="00631F56">
          <w:pPr>
            <w:pStyle w:val="Kopfzeile"/>
          </w:pPr>
        </w:p>
      </w:tc>
    </w:tr>
  </w:tbl>
  <w:p w14:paraId="46397F93" w14:textId="77777777" w:rsidR="00631F56" w:rsidRDefault="00631F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7CA"/>
    <w:multiLevelType w:val="hybridMultilevel"/>
    <w:tmpl w:val="F6222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4BB"/>
    <w:multiLevelType w:val="hybridMultilevel"/>
    <w:tmpl w:val="A50E9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4058"/>
    <w:multiLevelType w:val="hybridMultilevel"/>
    <w:tmpl w:val="7BB442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602012">
    <w:abstractNumId w:val="0"/>
  </w:num>
  <w:num w:numId="2" w16cid:durableId="1640301171">
    <w:abstractNumId w:val="2"/>
  </w:num>
  <w:num w:numId="3" w16cid:durableId="111525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B6"/>
    <w:rsid w:val="00160A1D"/>
    <w:rsid w:val="002624AC"/>
    <w:rsid w:val="0036468B"/>
    <w:rsid w:val="00401FEC"/>
    <w:rsid w:val="00456D3E"/>
    <w:rsid w:val="004E5D75"/>
    <w:rsid w:val="00523F20"/>
    <w:rsid w:val="00532652"/>
    <w:rsid w:val="00631F56"/>
    <w:rsid w:val="006D6298"/>
    <w:rsid w:val="007158F7"/>
    <w:rsid w:val="007263D2"/>
    <w:rsid w:val="008A2FEF"/>
    <w:rsid w:val="00962CB0"/>
    <w:rsid w:val="009C3BDE"/>
    <w:rsid w:val="009D7796"/>
    <w:rsid w:val="00A52289"/>
    <w:rsid w:val="00B5053F"/>
    <w:rsid w:val="00BD27B0"/>
    <w:rsid w:val="00D07FE8"/>
    <w:rsid w:val="00D760F8"/>
    <w:rsid w:val="00D926AC"/>
    <w:rsid w:val="00DD541C"/>
    <w:rsid w:val="00DF4AB6"/>
    <w:rsid w:val="00E141C8"/>
    <w:rsid w:val="00F40E44"/>
    <w:rsid w:val="00F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A5AFE"/>
  <w15:chartTrackingRefBased/>
  <w15:docId w15:val="{BA8D9B78-4FC5-461E-AD6D-6253E996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TSV Standard"/>
    <w:qFormat/>
    <w:rsid w:val="00E141C8"/>
    <w:pPr>
      <w:spacing w:line="288" w:lineRule="auto"/>
    </w:pPr>
    <w:rPr>
      <w:rFonts w:ascii="Arial" w:hAnsi="Arial"/>
      <w:color w:val="5E5D5D"/>
    </w:rPr>
  </w:style>
  <w:style w:type="paragraph" w:styleId="berschrift1">
    <w:name w:val="heading 1"/>
    <w:aliases w:val="TSV H1"/>
    <w:basedOn w:val="Standard"/>
    <w:next w:val="Standard"/>
    <w:link w:val="berschrift1Zchn"/>
    <w:uiPriority w:val="9"/>
    <w:qFormat/>
    <w:rsid w:val="00E141C8"/>
    <w:pPr>
      <w:keepNext/>
      <w:keepLines/>
      <w:spacing w:before="240" w:after="120"/>
      <w:outlineLvl w:val="0"/>
    </w:pPr>
    <w:rPr>
      <w:rFonts w:eastAsiaTheme="majorEastAsia" w:cstheme="majorBidi"/>
      <w:b/>
      <w:color w:val="173691"/>
      <w:sz w:val="40"/>
      <w:szCs w:val="32"/>
    </w:rPr>
  </w:style>
  <w:style w:type="paragraph" w:styleId="berschrift2">
    <w:name w:val="heading 2"/>
    <w:aliases w:val="TSV H2"/>
    <w:basedOn w:val="Standard"/>
    <w:next w:val="Standard"/>
    <w:link w:val="berschrift2Zchn"/>
    <w:uiPriority w:val="9"/>
    <w:unhideWhenUsed/>
    <w:qFormat/>
    <w:rsid w:val="007263D2"/>
    <w:pPr>
      <w:keepNext/>
      <w:keepLines/>
      <w:spacing w:before="360" w:after="40"/>
      <w:outlineLvl w:val="1"/>
    </w:pPr>
    <w:rPr>
      <w:rFonts w:eastAsiaTheme="majorEastAsia" w:cstheme="majorBidi"/>
      <w:b/>
      <w:color w:val="173691"/>
      <w:sz w:val="34"/>
      <w:szCs w:val="26"/>
    </w:rPr>
  </w:style>
  <w:style w:type="paragraph" w:styleId="berschrift3">
    <w:name w:val="heading 3"/>
    <w:aliases w:val="TSV H3"/>
    <w:basedOn w:val="Standard"/>
    <w:next w:val="Standard"/>
    <w:link w:val="berschrift3Zchn"/>
    <w:uiPriority w:val="9"/>
    <w:unhideWhenUsed/>
    <w:qFormat/>
    <w:rsid w:val="007263D2"/>
    <w:pPr>
      <w:keepNext/>
      <w:keepLines/>
      <w:spacing w:before="40" w:after="0"/>
      <w:outlineLvl w:val="2"/>
    </w:pPr>
    <w:rPr>
      <w:rFonts w:eastAsiaTheme="majorEastAsia" w:cstheme="majorBidi"/>
      <w:b/>
      <w:color w:val="173691"/>
      <w:sz w:val="3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1F56"/>
  </w:style>
  <w:style w:type="paragraph" w:styleId="Fuzeile">
    <w:name w:val="footer"/>
    <w:basedOn w:val="Standard"/>
    <w:link w:val="FuzeileZchn"/>
    <w:uiPriority w:val="99"/>
    <w:unhideWhenUsed/>
    <w:rsid w:val="0063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F56"/>
  </w:style>
  <w:style w:type="table" w:styleId="Tabellenraster">
    <w:name w:val="Table Grid"/>
    <w:basedOn w:val="NormaleTabelle"/>
    <w:uiPriority w:val="39"/>
    <w:rsid w:val="0063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TSV H1 Zchn"/>
    <w:basedOn w:val="Absatz-Standardschriftart"/>
    <w:link w:val="berschrift1"/>
    <w:uiPriority w:val="9"/>
    <w:rsid w:val="00E141C8"/>
    <w:rPr>
      <w:rFonts w:ascii="Arial" w:eastAsiaTheme="majorEastAsia" w:hAnsi="Arial" w:cstheme="majorBidi"/>
      <w:b/>
      <w:color w:val="173691"/>
      <w:sz w:val="40"/>
      <w:szCs w:val="32"/>
    </w:rPr>
  </w:style>
  <w:style w:type="character" w:customStyle="1" w:styleId="berschrift2Zchn">
    <w:name w:val="Überschrift 2 Zchn"/>
    <w:aliases w:val="TSV H2 Zchn"/>
    <w:basedOn w:val="Absatz-Standardschriftart"/>
    <w:link w:val="berschrift2"/>
    <w:uiPriority w:val="9"/>
    <w:rsid w:val="007263D2"/>
    <w:rPr>
      <w:rFonts w:ascii="Arial" w:eastAsiaTheme="majorEastAsia" w:hAnsi="Arial" w:cstheme="majorBidi"/>
      <w:b/>
      <w:color w:val="173691"/>
      <w:sz w:val="34"/>
      <w:szCs w:val="26"/>
    </w:rPr>
  </w:style>
  <w:style w:type="character" w:customStyle="1" w:styleId="berschrift3Zchn">
    <w:name w:val="Überschrift 3 Zchn"/>
    <w:aliases w:val="TSV H3 Zchn"/>
    <w:basedOn w:val="Absatz-Standardschriftart"/>
    <w:link w:val="berschrift3"/>
    <w:uiPriority w:val="9"/>
    <w:rsid w:val="007263D2"/>
    <w:rPr>
      <w:rFonts w:ascii="Arial" w:eastAsiaTheme="majorEastAsia" w:hAnsi="Arial" w:cstheme="majorBidi"/>
      <w:b/>
      <w:color w:val="173691"/>
      <w:sz w:val="32"/>
      <w:szCs w:val="24"/>
    </w:rPr>
  </w:style>
  <w:style w:type="paragraph" w:styleId="Listenabsatz">
    <w:name w:val="List Paragraph"/>
    <w:basedOn w:val="Standard"/>
    <w:uiPriority w:val="34"/>
    <w:qFormat/>
    <w:rsid w:val="007263D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8A2F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8A2FEF"/>
    <w:pPr>
      <w:spacing w:after="0" w:line="240" w:lineRule="auto"/>
    </w:pPr>
    <w:rPr>
      <w:rFonts w:ascii="Arial" w:hAnsi="Arial"/>
      <w:color w:val="5E5D5D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760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aliases w:val="TSV tabelle"/>
    <w:basedOn w:val="NormaleTabelle"/>
    <w:uiPriority w:val="40"/>
    <w:rsid w:val="00D760F8"/>
    <w:pPr>
      <w:spacing w:before="40" w:after="40" w:line="240" w:lineRule="auto"/>
      <w:ind w:left="113" w:right="113"/>
    </w:pPr>
    <w:rPr>
      <w:rFonts w:ascii="Arial" w:hAnsi="Arial"/>
      <w:color w:val="5E5D5D"/>
    </w:rPr>
    <w:tblPr>
      <w:tblBorders>
        <w:top w:val="single" w:sz="18" w:space="0" w:color="5E5D5D"/>
        <w:left w:val="single" w:sz="18" w:space="0" w:color="5E5D5D"/>
        <w:bottom w:val="single" w:sz="18" w:space="0" w:color="5E5D5D"/>
        <w:right w:val="single" w:sz="18" w:space="0" w:color="5E5D5D"/>
        <w:insideH w:val="single" w:sz="4" w:space="0" w:color="5E5D5D"/>
        <w:insideV w:val="single" w:sz="4" w:space="0" w:color="5E5D5D"/>
      </w:tblBorders>
    </w:tblPr>
  </w:style>
  <w:style w:type="character" w:styleId="Hyperlink">
    <w:name w:val="Hyperlink"/>
    <w:basedOn w:val="Absatz-Standardschriftart"/>
    <w:uiPriority w:val="99"/>
    <w:unhideWhenUsed/>
    <w:rsid w:val="00DD54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5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pe\Desktop\tsv-heidenau-word-vorlage-202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tsv-heidenau-word-vorlage-2022.dotx</Template>
  <TotalTime>0</TotalTime>
  <Pages>4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Scopement</dc:creator>
  <cp:keywords/>
  <dc:description/>
  <cp:lastModifiedBy>Genzo Wakabayashi</cp:lastModifiedBy>
  <cp:revision>7</cp:revision>
  <dcterms:created xsi:type="dcterms:W3CDTF">2022-07-10T09:39:00Z</dcterms:created>
  <dcterms:modified xsi:type="dcterms:W3CDTF">2022-07-10T10:35:00Z</dcterms:modified>
</cp:coreProperties>
</file>